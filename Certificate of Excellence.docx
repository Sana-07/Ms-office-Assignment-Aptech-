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2C7" w:rsidRPr="00F50136" w:rsidRDefault="00BA32C7" w:rsidP="00D1577B">
      <w:pPr>
        <w:rPr>
          <w:lang w:val="en-GB"/>
        </w:rPr>
      </w:pPr>
      <w:r w:rsidRPr="00F50136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DFA844C" wp14:editId="4EB227DB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0734675" cy="7781290"/>
                <wp:effectExtent l="0" t="0" r="9525" b="0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675" cy="7781290"/>
                          <a:chOff x="0" y="0"/>
                          <a:chExt cx="10053205" cy="778064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053205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aphic 1"/>
                        <wpg:cNvGrpSpPr/>
                        <wpg:grpSpPr>
                          <a:xfrm>
                            <a:off x="7711440" y="0"/>
                            <a:ext cx="2340392" cy="7780644"/>
                            <a:chOff x="0" y="0"/>
                            <a:chExt cx="2340392" cy="7780644"/>
                          </a:xfrm>
                        </wpg:grpSpPr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2340392" cy="5816794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0 h 5816794"/>
                                <a:gd name="connsiteX1" fmla="*/ 0 w 2340392"/>
                                <a:gd name="connsiteY1" fmla="*/ 0 h 5816794"/>
                                <a:gd name="connsiteX2" fmla="*/ 2340392 w 2340392"/>
                                <a:gd name="connsiteY2" fmla="*/ 5816794 h 5816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340392" h="5816794">
                                  <a:moveTo>
                                    <a:pt x="23403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40392" y="5816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0" y="3890322"/>
                              <a:ext cx="2340392" cy="3890322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3890322 h 3890322"/>
                                <a:gd name="connsiteX1" fmla="*/ 2340392 w 2340392"/>
                                <a:gd name="connsiteY1" fmla="*/ 1926472 h 3890322"/>
                                <a:gd name="connsiteX2" fmla="*/ 1565346 w 2340392"/>
                                <a:gd name="connsiteY2" fmla="*/ 0 h 3890322"/>
                                <a:gd name="connsiteX3" fmla="*/ 0 w 2340392"/>
                                <a:gd name="connsiteY3" fmla="*/ 3890322 h 3890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40392" h="3890322">
                                  <a:moveTo>
                                    <a:pt x="2340392" y="3890322"/>
                                  </a:moveTo>
                                  <a:lnTo>
                                    <a:pt x="2340392" y="1926472"/>
                                  </a:lnTo>
                                  <a:lnTo>
                                    <a:pt x="1565346" y="0"/>
                                  </a:lnTo>
                                  <a:lnTo>
                                    <a:pt x="0" y="3890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1565346" y="1963849"/>
                              <a:ext cx="775046" cy="3852944"/>
                            </a:xfrm>
                            <a:custGeom>
                              <a:avLst/>
                              <a:gdLst>
                                <a:gd name="connsiteX0" fmla="*/ 775046 w 775046"/>
                                <a:gd name="connsiteY0" fmla="*/ 0 h 3852944"/>
                                <a:gd name="connsiteX1" fmla="*/ 0 w 775046"/>
                                <a:gd name="connsiteY1" fmla="*/ 1926472 h 3852944"/>
                                <a:gd name="connsiteX2" fmla="*/ 775046 w 775046"/>
                                <a:gd name="connsiteY2" fmla="*/ 3852944 h 38529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5046" h="3852944">
                                  <a:moveTo>
                                    <a:pt x="775046" y="0"/>
                                  </a:moveTo>
                                  <a:lnTo>
                                    <a:pt x="0" y="1926472"/>
                                  </a:lnTo>
                                  <a:lnTo>
                                    <a:pt x="775046" y="3852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20000"/>
                              </a:schemeClr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A75FD" id="Group 7" o:spid="_x0000_s1026" style="position:absolute;margin-left:0;margin-top:-36pt;width:845.25pt;height:612.7pt;z-index:-251657216;mso-position-horizontal:left;mso-position-horizontal-relative:page;mso-width-relative:margin;mso-height-relative:margin" coordsize="100532,7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">
                <v:rect id="Rectangle 2" o:spid="_x0000_s1027" style="position:absolute;width:100532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" fillcolor="#ece6e1 [3209]" stroked="f" strokeweight="2pt">
                  <v:stroke miterlimit="4"/>
                  <v:textbox inset="3pt,3pt,3pt,3pt"/>
                </v:rect>
                <v:group id="Graphic 1" o:spid="_x0000_s1028" style="position:absolute;left:77114;width:23404;height:77806" coordsize="23403,7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4" o:spid="_x0000_s1029" style="position:absolute;width:23403;height:58167;visibility:visible;mso-wrap-style:square;v-text-anchor:middle" coordsize="2340392,58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" path="m2340392,l,,2340392,5816794,2340392,xe" fillcolor="#325070 [3204]" stroked="f" strokeweight=".35231mm">
                    <v:stroke joinstyle="miter"/>
                    <v:path arrowok="t" o:connecttype="custom" o:connectlocs="2340392,0;0,0;2340392,5816794" o:connectangles="0,0,0"/>
                  </v:shape>
                  <v:shape id="Freeform: Shape 5" o:spid="_x0000_s1030" style="position:absolute;top:38903;width:23403;height:38903;visibility:visible;mso-wrap-style:square;v-text-anchor:middle" coordsize="2340392,38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" path="m2340392,3890322r,-1963850l1565346,,,3890322r2340392,xe" fillcolor="#e7696e [3207]" stroked="f" strokeweight=".35231mm">
                    <v:stroke joinstyle="miter"/>
                    <v:path arrowok="t" o:connecttype="custom" o:connectlocs="2340392,3890322;2340392,1926472;1565346,0;0,3890322" o:connectangles="0,0,0,0"/>
                  </v:shape>
                  <v:shape id="Freeform: Shape 6" o:spid="_x0000_s1031" style="position:absolute;left:15653;top:19638;width:7750;height:38529;visibility:visible;mso-wrap-style:square;v-text-anchor:middle" coordsize="775046,385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" path="m775046,l,1926472,775046,3852944,775046,xe" fillcolor="#e7696e [3207]" stroked="f" strokeweight=".35231mm">
                    <v:fill opacity="13107f"/>
                    <v:stroke joinstyle="miter"/>
                    <v:path arrowok="t" o:connecttype="custom" o:connectlocs="775046,0;0,1926472;775046,3852944" o:connectangles="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6450"/>
        <w:gridCol w:w="28"/>
        <w:gridCol w:w="6472"/>
      </w:tblGrid>
      <w:tr w:rsidR="00BA32C7" w:rsidRPr="00F50136" w:rsidTr="004A283F">
        <w:trPr>
          <w:trHeight w:val="4862"/>
        </w:trPr>
        <w:tc>
          <w:tcPr>
            <w:tcW w:w="5000" w:type="pct"/>
            <w:gridSpan w:val="3"/>
            <w:tcMar>
              <w:top w:w="576" w:type="dxa"/>
            </w:tcMar>
          </w:tcPr>
          <w:p w:rsidR="00BA32C7" w:rsidRPr="00F50136" w:rsidRDefault="00BA32C7" w:rsidP="00EB4F7B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id w:val="-1773312727"/>
                <w:placeholder>
                  <w:docPart w:val="123300B45F1B4614AD35232A34DA8788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Certificate of Excellence</w:t>
                </w:r>
              </w:sdtContent>
            </w:sdt>
          </w:p>
          <w:p w:rsidR="00BA32C7" w:rsidRPr="00BA32C7" w:rsidRDefault="00BA32C7" w:rsidP="00EB4F7B">
            <w:pPr>
              <w:pStyle w:val="Subtitle"/>
              <w:rPr>
                <w:sz w:val="72"/>
                <w:szCs w:val="72"/>
                <w:lang w:val="en-GB"/>
              </w:rPr>
            </w:pPr>
            <w:r w:rsidRPr="00BA32C7">
              <w:rPr>
                <w:noProof/>
                <w:sz w:val="72"/>
                <w:szCs w:val="72"/>
                <w:lang w:val="en-GB"/>
              </w:rPr>
              <w:t>Aptech</w:t>
            </w:r>
          </w:p>
          <w:p w:rsidR="00BA32C7" w:rsidRPr="00F50136" w:rsidRDefault="00BA32C7" w:rsidP="004968AF">
            <w:pPr>
              <w:pStyle w:val="Heading1"/>
              <w:rPr>
                <w:lang w:val="en-GB"/>
              </w:rPr>
            </w:pPr>
            <w:r w:rsidRPr="001B0AF4">
              <w:rPr>
                <w:noProof/>
                <w:lang w:val="en-GB"/>
              </w:rPr>
              <w:t>Mr</w:t>
            </w:r>
            <w:r>
              <w:rPr>
                <w:noProof/>
                <w:lang w:val="en-GB"/>
              </w:rPr>
              <w:t>.</w:t>
            </w:r>
            <w:r w:rsidRPr="001B0AF4">
              <w:rPr>
                <w:noProof/>
                <w:lang w:val="en-GB"/>
              </w:rPr>
              <w:t>Nawaz</w:t>
            </w:r>
          </w:p>
          <w:p w:rsidR="00BA32C7" w:rsidRPr="00F50136" w:rsidRDefault="00BA32C7" w:rsidP="00EB4F7B">
            <w:pPr>
              <w:pStyle w:val="Subtitle"/>
              <w:rPr>
                <w:szCs w:val="44"/>
                <w:lang w:val="en-GB"/>
              </w:rPr>
            </w:pPr>
            <w:sdt>
              <w:sdtPr>
                <w:rPr>
                  <w:lang w:val="en-GB"/>
                </w:rPr>
                <w:id w:val="466087298"/>
                <w:placeholder>
                  <w:docPart w:val="407D7C4F04944809B69EFB82DCF294E1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FOR OUTSTANDING PERFORMANCE IN BIOLOGY 101</w:t>
                </w:r>
              </w:sdtContent>
            </w:sdt>
          </w:p>
        </w:tc>
      </w:tr>
      <w:tr w:rsidR="00BA32C7" w:rsidRPr="00F50136" w:rsidTr="008E4196">
        <w:trPr>
          <w:trHeight w:val="2087"/>
        </w:trPr>
        <w:tc>
          <w:tcPr>
            <w:tcW w:w="2490" w:type="pct"/>
            <w:tcBorders>
              <w:bottom w:val="single" w:sz="8" w:space="0" w:color="325070" w:themeColor="accent1"/>
            </w:tcBorders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  <w:tc>
          <w:tcPr>
            <w:tcW w:w="2510" w:type="pct"/>
            <w:gridSpan w:val="2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  <w:tr w:rsidR="00BA32C7" w:rsidRPr="00F50136" w:rsidTr="008E4196">
        <w:trPr>
          <w:trHeight w:val="1247"/>
        </w:trPr>
        <w:tc>
          <w:tcPr>
            <w:tcW w:w="2501" w:type="pct"/>
            <w:gridSpan w:val="2"/>
            <w:tcBorders>
              <w:bottom w:val="single" w:sz="8" w:space="0" w:color="325070" w:themeColor="accent1"/>
            </w:tcBorders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  <w:sdt>
              <w:sdtPr>
                <w:rPr>
                  <w:lang w:val="en-GB"/>
                </w:rPr>
                <w:id w:val="-1927720398"/>
                <w:placeholder>
                  <w:docPart w:val="352CE8E407074E9FAAA6BEA8ACA72BA5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DATE</w:t>
                </w:r>
              </w:sdtContent>
            </w:sdt>
          </w:p>
        </w:tc>
        <w:tc>
          <w:tcPr>
            <w:tcW w:w="2499" w:type="pct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  <w:tr w:rsidR="00BA32C7" w:rsidRPr="00F50136" w:rsidTr="008E4196">
        <w:tc>
          <w:tcPr>
            <w:tcW w:w="2501" w:type="pct"/>
            <w:gridSpan w:val="2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  <w:sdt>
              <w:sdtPr>
                <w:rPr>
                  <w:lang w:val="en-GB"/>
                </w:rPr>
                <w:id w:val="-1990239489"/>
                <w:placeholder>
                  <w:docPart w:val="27AE58A7EED942FE9D6488DFC1843035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MATEO GOMEZ, PROFESSOR</w:t>
                </w:r>
              </w:sdtContent>
            </w:sdt>
          </w:p>
        </w:tc>
        <w:tc>
          <w:tcPr>
            <w:tcW w:w="2499" w:type="pct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</w:tbl>
    <w:p w:rsidR="00BA32C7" w:rsidRDefault="00BA32C7" w:rsidP="004968AF">
      <w:pPr>
        <w:pStyle w:val="BodyText"/>
        <w:rPr>
          <w:lang w:val="en-GB"/>
        </w:rPr>
        <w:sectPr w:rsidR="00BA32C7" w:rsidSect="00BA32C7">
          <w:pgSz w:w="16838" w:h="11906" w:orient="landscape" w:code="9"/>
          <w:pgMar w:top="576" w:right="2880" w:bottom="360" w:left="1008" w:header="720" w:footer="720" w:gutter="0"/>
          <w:pgNumType w:start="1"/>
          <w:cols w:space="720"/>
          <w:noEndnote/>
          <w:docGrid w:linePitch="490"/>
        </w:sectPr>
      </w:pPr>
    </w:p>
    <w:p w:rsidR="00BA32C7" w:rsidRPr="00F50136" w:rsidRDefault="00BA32C7" w:rsidP="00D1577B">
      <w:pPr>
        <w:rPr>
          <w:lang w:val="en-GB"/>
        </w:rPr>
      </w:pPr>
      <w:r w:rsidRPr="00F50136">
        <w:rPr>
          <w:noProof/>
          <w:lang w:val="en-GB" w:bidi="en-US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DFA844C" wp14:editId="4EB227DB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0734675" cy="7781290"/>
                <wp:effectExtent l="0" t="0" r="9525" b="0"/>
                <wp:wrapNone/>
                <wp:docPr id="1305731973" name="Group 130573197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675" cy="7781290"/>
                          <a:chOff x="0" y="0"/>
                          <a:chExt cx="10053205" cy="7780644"/>
                        </a:xfrm>
                      </wpg:grpSpPr>
                      <wps:wsp>
                        <wps:cNvPr id="2033748523" name="Rectangle 2033748523"/>
                        <wps:cNvSpPr/>
                        <wps:spPr>
                          <a:xfrm>
                            <a:off x="0" y="0"/>
                            <a:ext cx="10053205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2523974" name="Graphic 1"/>
                        <wpg:cNvGrpSpPr/>
                        <wpg:grpSpPr>
                          <a:xfrm>
                            <a:off x="7711440" y="0"/>
                            <a:ext cx="2340392" cy="7780644"/>
                            <a:chOff x="0" y="0"/>
                            <a:chExt cx="2340392" cy="7780644"/>
                          </a:xfrm>
                        </wpg:grpSpPr>
                        <wps:wsp>
                          <wps:cNvPr id="1049578227" name="Freeform: Shape 1049578227"/>
                          <wps:cNvSpPr/>
                          <wps:spPr>
                            <a:xfrm>
                              <a:off x="0" y="0"/>
                              <a:ext cx="2340392" cy="5816794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0 h 5816794"/>
                                <a:gd name="connsiteX1" fmla="*/ 0 w 2340392"/>
                                <a:gd name="connsiteY1" fmla="*/ 0 h 5816794"/>
                                <a:gd name="connsiteX2" fmla="*/ 2340392 w 2340392"/>
                                <a:gd name="connsiteY2" fmla="*/ 5816794 h 5816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340392" h="5816794">
                                  <a:moveTo>
                                    <a:pt x="23403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40392" y="5816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691659" name="Freeform: Shape 320691659"/>
                          <wps:cNvSpPr/>
                          <wps:spPr>
                            <a:xfrm>
                              <a:off x="0" y="3890322"/>
                              <a:ext cx="2340392" cy="3890322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3890322 h 3890322"/>
                                <a:gd name="connsiteX1" fmla="*/ 2340392 w 2340392"/>
                                <a:gd name="connsiteY1" fmla="*/ 1926472 h 3890322"/>
                                <a:gd name="connsiteX2" fmla="*/ 1565346 w 2340392"/>
                                <a:gd name="connsiteY2" fmla="*/ 0 h 3890322"/>
                                <a:gd name="connsiteX3" fmla="*/ 0 w 2340392"/>
                                <a:gd name="connsiteY3" fmla="*/ 3890322 h 3890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40392" h="3890322">
                                  <a:moveTo>
                                    <a:pt x="2340392" y="3890322"/>
                                  </a:moveTo>
                                  <a:lnTo>
                                    <a:pt x="2340392" y="1926472"/>
                                  </a:lnTo>
                                  <a:lnTo>
                                    <a:pt x="1565346" y="0"/>
                                  </a:lnTo>
                                  <a:lnTo>
                                    <a:pt x="0" y="3890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3106186" name="Freeform: Shape 1883106186"/>
                          <wps:cNvSpPr/>
                          <wps:spPr>
                            <a:xfrm>
                              <a:off x="1565346" y="1963849"/>
                              <a:ext cx="775046" cy="3852944"/>
                            </a:xfrm>
                            <a:custGeom>
                              <a:avLst/>
                              <a:gdLst>
                                <a:gd name="connsiteX0" fmla="*/ 775046 w 775046"/>
                                <a:gd name="connsiteY0" fmla="*/ 0 h 3852944"/>
                                <a:gd name="connsiteX1" fmla="*/ 0 w 775046"/>
                                <a:gd name="connsiteY1" fmla="*/ 1926472 h 3852944"/>
                                <a:gd name="connsiteX2" fmla="*/ 775046 w 775046"/>
                                <a:gd name="connsiteY2" fmla="*/ 3852944 h 38529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5046" h="3852944">
                                  <a:moveTo>
                                    <a:pt x="775046" y="0"/>
                                  </a:moveTo>
                                  <a:lnTo>
                                    <a:pt x="0" y="1926472"/>
                                  </a:lnTo>
                                  <a:lnTo>
                                    <a:pt x="775046" y="3852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20000"/>
                              </a:schemeClr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1DE72" id="Group 1305731973" o:spid="_x0000_s1026" style="position:absolute;margin-left:0;margin-top:-36pt;width:845.25pt;height:612.7pt;z-index:-251655168;mso-position-horizontal:left;mso-position-horizontal-relative:page;mso-width-relative:margin;mso-height-relative:margin" coordsize="100532,7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">
                <v:rect id="Rectangle 2033748523" o:spid="_x0000_s1027" style="position:absolute;width:100532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" fillcolor="#ece6e1 [3209]" stroked="f" strokeweight="2pt">
                  <v:stroke miterlimit="4"/>
                  <v:textbox inset="3pt,3pt,3pt,3pt"/>
                </v:rect>
                <v:group id="Graphic 1" o:spid="_x0000_s1028" style="position:absolute;left:77114;width:23404;height:77806" coordsize="23403,7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">
                  <v:shape id="Freeform: Shape 1049578227" o:spid="_x0000_s1029" style="position:absolute;width:23403;height:58167;visibility:visible;mso-wrap-style:square;v-text-anchor:middle" coordsize="2340392,58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" path="m2340392,l,,2340392,5816794,2340392,xe" fillcolor="#325070 [3204]" stroked="f" strokeweight=".35231mm">
                    <v:stroke joinstyle="miter"/>
                    <v:path arrowok="t" o:connecttype="custom" o:connectlocs="2340392,0;0,0;2340392,5816794" o:connectangles="0,0,0"/>
                  </v:shape>
                  <v:shape id="Freeform: Shape 320691659" o:spid="_x0000_s1030" style="position:absolute;top:38903;width:23403;height:38903;visibility:visible;mso-wrap-style:square;v-text-anchor:middle" coordsize="2340392,38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" path="m2340392,3890322r,-1963850l1565346,,,3890322r2340392,xe" fillcolor="#e7696e [3207]" stroked="f" strokeweight=".35231mm">
                    <v:stroke joinstyle="miter"/>
                    <v:path arrowok="t" o:connecttype="custom" o:connectlocs="2340392,3890322;2340392,1926472;1565346,0;0,3890322" o:connectangles="0,0,0,0"/>
                  </v:shape>
                  <v:shape id="Freeform: Shape 1883106186" o:spid="_x0000_s1031" style="position:absolute;left:15653;top:19638;width:7750;height:38529;visibility:visible;mso-wrap-style:square;v-text-anchor:middle" coordsize="775046,385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" path="m775046,l,1926472,775046,3852944,775046,xe" fillcolor="#e7696e [3207]" stroked="f" strokeweight=".35231mm">
                    <v:fill opacity="13107f"/>
                    <v:stroke joinstyle="miter"/>
                    <v:path arrowok="t" o:connecttype="custom" o:connectlocs="775046,0;0,1926472;775046,3852944" o:connectangles="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6450"/>
        <w:gridCol w:w="28"/>
        <w:gridCol w:w="6472"/>
      </w:tblGrid>
      <w:tr w:rsidR="00BA32C7" w:rsidRPr="00F50136" w:rsidTr="004A283F">
        <w:trPr>
          <w:trHeight w:val="4862"/>
        </w:trPr>
        <w:tc>
          <w:tcPr>
            <w:tcW w:w="5000" w:type="pct"/>
            <w:gridSpan w:val="3"/>
            <w:tcMar>
              <w:top w:w="576" w:type="dxa"/>
            </w:tcMar>
          </w:tcPr>
          <w:p w:rsidR="00BA32C7" w:rsidRPr="00F50136" w:rsidRDefault="00BA32C7" w:rsidP="00EB4F7B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id w:val="1248771137"/>
                <w:placeholder>
                  <w:docPart w:val="C81FB8DF0BC1425594B64F832FD638BC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Certificate of Excellence</w:t>
                </w:r>
              </w:sdtContent>
            </w:sdt>
          </w:p>
          <w:p w:rsidR="00BA32C7" w:rsidRPr="00BA32C7" w:rsidRDefault="00BA32C7" w:rsidP="00EB4F7B">
            <w:pPr>
              <w:pStyle w:val="Subtitle"/>
              <w:rPr>
                <w:sz w:val="72"/>
                <w:szCs w:val="72"/>
                <w:lang w:val="en-GB"/>
              </w:rPr>
            </w:pPr>
            <w:r w:rsidRPr="00BA32C7">
              <w:rPr>
                <w:noProof/>
                <w:sz w:val="72"/>
                <w:szCs w:val="72"/>
                <w:lang w:val="en-GB"/>
              </w:rPr>
              <w:t>Aptech</w:t>
            </w:r>
          </w:p>
          <w:p w:rsidR="00BA32C7" w:rsidRPr="00F50136" w:rsidRDefault="00BA32C7" w:rsidP="004968AF">
            <w:pPr>
              <w:pStyle w:val="Heading1"/>
              <w:rPr>
                <w:lang w:val="en-GB"/>
              </w:rPr>
            </w:pPr>
            <w:r w:rsidRPr="001B0AF4">
              <w:rPr>
                <w:noProof/>
                <w:lang w:val="en-GB"/>
              </w:rPr>
              <w:t>Mrs</w:t>
            </w:r>
            <w:r>
              <w:rPr>
                <w:noProof/>
                <w:lang w:val="en-GB"/>
              </w:rPr>
              <w:t>.S</w:t>
            </w:r>
            <w:r w:rsidRPr="001B0AF4">
              <w:rPr>
                <w:noProof/>
                <w:lang w:val="en-GB"/>
              </w:rPr>
              <w:t>ara</w:t>
            </w:r>
          </w:p>
          <w:p w:rsidR="00BA32C7" w:rsidRPr="00F50136" w:rsidRDefault="00BA32C7" w:rsidP="00EB4F7B">
            <w:pPr>
              <w:pStyle w:val="Subtitle"/>
              <w:rPr>
                <w:szCs w:val="44"/>
                <w:lang w:val="en-GB"/>
              </w:rPr>
            </w:pPr>
            <w:sdt>
              <w:sdtPr>
                <w:rPr>
                  <w:lang w:val="en-GB"/>
                </w:rPr>
                <w:id w:val="1993979113"/>
                <w:placeholder>
                  <w:docPart w:val="A4954AEC239F48FDADA857DE22AA6916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FOR OUTSTANDING PERFORMANCE IN BIOLOGY 101</w:t>
                </w:r>
              </w:sdtContent>
            </w:sdt>
          </w:p>
        </w:tc>
      </w:tr>
      <w:tr w:rsidR="00BA32C7" w:rsidRPr="00F50136" w:rsidTr="008E4196">
        <w:trPr>
          <w:trHeight w:val="2087"/>
        </w:trPr>
        <w:tc>
          <w:tcPr>
            <w:tcW w:w="2490" w:type="pct"/>
            <w:tcBorders>
              <w:bottom w:val="single" w:sz="8" w:space="0" w:color="325070" w:themeColor="accent1"/>
            </w:tcBorders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  <w:tc>
          <w:tcPr>
            <w:tcW w:w="2510" w:type="pct"/>
            <w:gridSpan w:val="2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  <w:tr w:rsidR="00BA32C7" w:rsidRPr="00F50136" w:rsidTr="008E4196">
        <w:trPr>
          <w:trHeight w:val="1247"/>
        </w:trPr>
        <w:tc>
          <w:tcPr>
            <w:tcW w:w="2501" w:type="pct"/>
            <w:gridSpan w:val="2"/>
            <w:tcBorders>
              <w:bottom w:val="single" w:sz="8" w:space="0" w:color="325070" w:themeColor="accent1"/>
            </w:tcBorders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  <w:sdt>
              <w:sdtPr>
                <w:rPr>
                  <w:lang w:val="en-GB"/>
                </w:rPr>
                <w:id w:val="-1251186734"/>
                <w:placeholder>
                  <w:docPart w:val="8701777BD86A4F4C83D0C6D2DD90665A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DATE</w:t>
                </w:r>
              </w:sdtContent>
            </w:sdt>
          </w:p>
        </w:tc>
        <w:tc>
          <w:tcPr>
            <w:tcW w:w="2499" w:type="pct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  <w:tr w:rsidR="00BA32C7" w:rsidRPr="00F50136" w:rsidTr="008E4196">
        <w:tc>
          <w:tcPr>
            <w:tcW w:w="2501" w:type="pct"/>
            <w:gridSpan w:val="2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  <w:sdt>
              <w:sdtPr>
                <w:rPr>
                  <w:lang w:val="en-GB"/>
                </w:rPr>
                <w:id w:val="1167285744"/>
                <w:placeholder>
                  <w:docPart w:val="CC102D91C5F24BDC98DDB1B8C6545415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MATEO GOMEZ, PROFESSOR</w:t>
                </w:r>
              </w:sdtContent>
            </w:sdt>
          </w:p>
        </w:tc>
        <w:tc>
          <w:tcPr>
            <w:tcW w:w="2499" w:type="pct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</w:tbl>
    <w:p w:rsidR="00BA32C7" w:rsidRDefault="00BA32C7" w:rsidP="004968AF">
      <w:pPr>
        <w:pStyle w:val="BodyText"/>
        <w:rPr>
          <w:lang w:val="en-GB"/>
        </w:rPr>
        <w:sectPr w:rsidR="00BA32C7" w:rsidSect="00BA32C7">
          <w:pgSz w:w="16838" w:h="11906" w:orient="landscape" w:code="9"/>
          <w:pgMar w:top="576" w:right="2880" w:bottom="360" w:left="1008" w:header="720" w:footer="720" w:gutter="0"/>
          <w:pgNumType w:start="1"/>
          <w:cols w:space="720"/>
          <w:noEndnote/>
          <w:docGrid w:linePitch="490"/>
        </w:sectPr>
      </w:pPr>
    </w:p>
    <w:p w:rsidR="00BA32C7" w:rsidRPr="00F50136" w:rsidRDefault="00BA32C7" w:rsidP="00D1577B">
      <w:pPr>
        <w:rPr>
          <w:lang w:val="en-GB"/>
        </w:rPr>
      </w:pPr>
      <w:r w:rsidRPr="00F50136">
        <w:rPr>
          <w:noProof/>
          <w:lang w:val="en-GB" w:bidi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3DFA844C" wp14:editId="4EB227DB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0734675" cy="7781290"/>
                <wp:effectExtent l="0" t="0" r="9525" b="0"/>
                <wp:wrapNone/>
                <wp:docPr id="989698191" name="Group 98969819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675" cy="7781290"/>
                          <a:chOff x="0" y="0"/>
                          <a:chExt cx="10053205" cy="7780644"/>
                        </a:xfrm>
                      </wpg:grpSpPr>
                      <wps:wsp>
                        <wps:cNvPr id="397947031" name="Rectangle 397947031"/>
                        <wps:cNvSpPr/>
                        <wps:spPr>
                          <a:xfrm>
                            <a:off x="0" y="0"/>
                            <a:ext cx="10053205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8716637" name="Graphic 1"/>
                        <wpg:cNvGrpSpPr/>
                        <wpg:grpSpPr>
                          <a:xfrm>
                            <a:off x="7711440" y="0"/>
                            <a:ext cx="2340392" cy="7780644"/>
                            <a:chOff x="0" y="0"/>
                            <a:chExt cx="2340392" cy="7780644"/>
                          </a:xfrm>
                        </wpg:grpSpPr>
                        <wps:wsp>
                          <wps:cNvPr id="2051890337" name="Freeform: Shape 2051890337"/>
                          <wps:cNvSpPr/>
                          <wps:spPr>
                            <a:xfrm>
                              <a:off x="0" y="0"/>
                              <a:ext cx="2340392" cy="5816794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0 h 5816794"/>
                                <a:gd name="connsiteX1" fmla="*/ 0 w 2340392"/>
                                <a:gd name="connsiteY1" fmla="*/ 0 h 5816794"/>
                                <a:gd name="connsiteX2" fmla="*/ 2340392 w 2340392"/>
                                <a:gd name="connsiteY2" fmla="*/ 5816794 h 5816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340392" h="5816794">
                                  <a:moveTo>
                                    <a:pt x="23403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40392" y="5816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7517045" name="Freeform: Shape 1697517045"/>
                          <wps:cNvSpPr/>
                          <wps:spPr>
                            <a:xfrm>
                              <a:off x="0" y="3890322"/>
                              <a:ext cx="2340392" cy="3890322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3890322 h 3890322"/>
                                <a:gd name="connsiteX1" fmla="*/ 2340392 w 2340392"/>
                                <a:gd name="connsiteY1" fmla="*/ 1926472 h 3890322"/>
                                <a:gd name="connsiteX2" fmla="*/ 1565346 w 2340392"/>
                                <a:gd name="connsiteY2" fmla="*/ 0 h 3890322"/>
                                <a:gd name="connsiteX3" fmla="*/ 0 w 2340392"/>
                                <a:gd name="connsiteY3" fmla="*/ 3890322 h 3890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40392" h="3890322">
                                  <a:moveTo>
                                    <a:pt x="2340392" y="3890322"/>
                                  </a:moveTo>
                                  <a:lnTo>
                                    <a:pt x="2340392" y="1926472"/>
                                  </a:lnTo>
                                  <a:lnTo>
                                    <a:pt x="1565346" y="0"/>
                                  </a:lnTo>
                                  <a:lnTo>
                                    <a:pt x="0" y="3890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463766" name="Freeform: Shape 168463766"/>
                          <wps:cNvSpPr/>
                          <wps:spPr>
                            <a:xfrm>
                              <a:off x="1565346" y="1963849"/>
                              <a:ext cx="775046" cy="3852944"/>
                            </a:xfrm>
                            <a:custGeom>
                              <a:avLst/>
                              <a:gdLst>
                                <a:gd name="connsiteX0" fmla="*/ 775046 w 775046"/>
                                <a:gd name="connsiteY0" fmla="*/ 0 h 3852944"/>
                                <a:gd name="connsiteX1" fmla="*/ 0 w 775046"/>
                                <a:gd name="connsiteY1" fmla="*/ 1926472 h 3852944"/>
                                <a:gd name="connsiteX2" fmla="*/ 775046 w 775046"/>
                                <a:gd name="connsiteY2" fmla="*/ 3852944 h 38529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5046" h="3852944">
                                  <a:moveTo>
                                    <a:pt x="775046" y="0"/>
                                  </a:moveTo>
                                  <a:lnTo>
                                    <a:pt x="0" y="1926472"/>
                                  </a:lnTo>
                                  <a:lnTo>
                                    <a:pt x="775046" y="3852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20000"/>
                              </a:schemeClr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A163C" id="Group 989698191" o:spid="_x0000_s1026" style="position:absolute;margin-left:0;margin-top:-36pt;width:845.25pt;height:612.7pt;z-index:-251653120;mso-position-horizontal:left;mso-position-horizontal-relative:page;mso-width-relative:margin;mso-height-relative:margin" coordsize="100532,7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">
                <v:rect id="Rectangle 397947031" o:spid="_x0000_s1027" style="position:absolute;width:100532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" fillcolor="#ece6e1 [3209]" stroked="f" strokeweight="2pt">
                  <v:stroke miterlimit="4"/>
                  <v:textbox inset="3pt,3pt,3pt,3pt"/>
                </v:rect>
                <v:group id="Graphic 1" o:spid="_x0000_s1028" style="position:absolute;left:77114;width:23404;height:77806" coordsize="23403,7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">
                  <v:shape id="Freeform: Shape 2051890337" o:spid="_x0000_s1029" style="position:absolute;width:23403;height:58167;visibility:visible;mso-wrap-style:square;v-text-anchor:middle" coordsize="2340392,58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" path="m2340392,l,,2340392,5816794,2340392,xe" fillcolor="#325070 [3204]" stroked="f" strokeweight=".35231mm">
                    <v:stroke joinstyle="miter"/>
                    <v:path arrowok="t" o:connecttype="custom" o:connectlocs="2340392,0;0,0;2340392,5816794" o:connectangles="0,0,0"/>
                  </v:shape>
                  <v:shape id="Freeform: Shape 1697517045" o:spid="_x0000_s1030" style="position:absolute;top:38903;width:23403;height:38903;visibility:visible;mso-wrap-style:square;v-text-anchor:middle" coordsize="2340392,38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" path="m2340392,3890322r,-1963850l1565346,,,3890322r2340392,xe" fillcolor="#e7696e [3207]" stroked="f" strokeweight=".35231mm">
                    <v:stroke joinstyle="miter"/>
                    <v:path arrowok="t" o:connecttype="custom" o:connectlocs="2340392,3890322;2340392,1926472;1565346,0;0,3890322" o:connectangles="0,0,0,0"/>
                  </v:shape>
                  <v:shape id="Freeform: Shape 168463766" o:spid="_x0000_s1031" style="position:absolute;left:15653;top:19638;width:7750;height:38529;visibility:visible;mso-wrap-style:square;v-text-anchor:middle" coordsize="775046,385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" path="m775046,l,1926472,775046,3852944,775046,xe" fillcolor="#e7696e [3207]" stroked="f" strokeweight=".35231mm">
                    <v:fill opacity="13107f"/>
                    <v:stroke joinstyle="miter"/>
                    <v:path arrowok="t" o:connecttype="custom" o:connectlocs="775046,0;0,1926472;775046,3852944" o:connectangles="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6450"/>
        <w:gridCol w:w="28"/>
        <w:gridCol w:w="6472"/>
      </w:tblGrid>
      <w:tr w:rsidR="00BA32C7" w:rsidRPr="00F50136" w:rsidTr="004A283F">
        <w:trPr>
          <w:trHeight w:val="4862"/>
        </w:trPr>
        <w:tc>
          <w:tcPr>
            <w:tcW w:w="5000" w:type="pct"/>
            <w:gridSpan w:val="3"/>
            <w:tcMar>
              <w:top w:w="576" w:type="dxa"/>
            </w:tcMar>
          </w:tcPr>
          <w:p w:rsidR="00BA32C7" w:rsidRPr="00F50136" w:rsidRDefault="00BA32C7" w:rsidP="00EB4F7B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id w:val="403966814"/>
                <w:placeholder>
                  <w:docPart w:val="CE6846BFDC024707AE469DB451513E8A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Certificate of Excellence</w:t>
                </w:r>
              </w:sdtContent>
            </w:sdt>
          </w:p>
          <w:p w:rsidR="00BA32C7" w:rsidRPr="00BA32C7" w:rsidRDefault="00BA32C7" w:rsidP="00EB4F7B">
            <w:pPr>
              <w:pStyle w:val="Subtitle"/>
              <w:rPr>
                <w:sz w:val="72"/>
                <w:szCs w:val="96"/>
                <w:lang w:val="en-GB"/>
              </w:rPr>
            </w:pPr>
            <w:r w:rsidRPr="00BA32C7">
              <w:rPr>
                <w:noProof/>
                <w:sz w:val="72"/>
                <w:szCs w:val="96"/>
                <w:lang w:val="en-GB"/>
              </w:rPr>
              <w:t>Aptech</w:t>
            </w:r>
          </w:p>
          <w:p w:rsidR="00BA32C7" w:rsidRPr="00F50136" w:rsidRDefault="00BA32C7" w:rsidP="004968AF">
            <w:pPr>
              <w:pStyle w:val="Heading1"/>
              <w:rPr>
                <w:lang w:val="en-GB"/>
              </w:rPr>
            </w:pPr>
            <w:r w:rsidRPr="001B0AF4">
              <w:rPr>
                <w:noProof/>
                <w:lang w:val="en-GB"/>
              </w:rPr>
              <w:t>Mr</w:t>
            </w:r>
            <w:r>
              <w:rPr>
                <w:noProof/>
                <w:lang w:val="en-GB"/>
              </w:rPr>
              <w:t>.</w:t>
            </w:r>
            <w:r w:rsidRPr="001B0AF4">
              <w:rPr>
                <w:noProof/>
                <w:lang w:val="en-GB"/>
              </w:rPr>
              <w:t>Ali</w:t>
            </w:r>
          </w:p>
          <w:p w:rsidR="00BA32C7" w:rsidRPr="00F50136" w:rsidRDefault="00BA32C7" w:rsidP="00EB4F7B">
            <w:pPr>
              <w:pStyle w:val="Subtitle"/>
              <w:rPr>
                <w:szCs w:val="44"/>
                <w:lang w:val="en-GB"/>
              </w:rPr>
            </w:pPr>
            <w:sdt>
              <w:sdtPr>
                <w:rPr>
                  <w:lang w:val="en-GB"/>
                </w:rPr>
                <w:id w:val="1831099576"/>
                <w:placeholder>
                  <w:docPart w:val="A8965FE68C104017A6A105C3FD750A0F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FOR OUTSTANDING PERFORMANCE IN BIOLOGY 101</w:t>
                </w:r>
              </w:sdtContent>
            </w:sdt>
          </w:p>
        </w:tc>
      </w:tr>
      <w:tr w:rsidR="00BA32C7" w:rsidRPr="00F50136" w:rsidTr="008E4196">
        <w:trPr>
          <w:trHeight w:val="2087"/>
        </w:trPr>
        <w:tc>
          <w:tcPr>
            <w:tcW w:w="2490" w:type="pct"/>
            <w:tcBorders>
              <w:bottom w:val="single" w:sz="8" w:space="0" w:color="325070" w:themeColor="accent1"/>
            </w:tcBorders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  <w:tc>
          <w:tcPr>
            <w:tcW w:w="2510" w:type="pct"/>
            <w:gridSpan w:val="2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  <w:tr w:rsidR="00BA32C7" w:rsidRPr="00F50136" w:rsidTr="008E4196">
        <w:trPr>
          <w:trHeight w:val="1247"/>
        </w:trPr>
        <w:tc>
          <w:tcPr>
            <w:tcW w:w="2501" w:type="pct"/>
            <w:gridSpan w:val="2"/>
            <w:tcBorders>
              <w:bottom w:val="single" w:sz="8" w:space="0" w:color="325070" w:themeColor="accent1"/>
            </w:tcBorders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  <w:sdt>
              <w:sdtPr>
                <w:rPr>
                  <w:lang w:val="en-GB"/>
                </w:rPr>
                <w:id w:val="1478036101"/>
                <w:placeholder>
                  <w:docPart w:val="8596E7A2661B4E1C8FB856E782132D32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DATE</w:t>
                </w:r>
              </w:sdtContent>
            </w:sdt>
          </w:p>
        </w:tc>
        <w:tc>
          <w:tcPr>
            <w:tcW w:w="2499" w:type="pct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  <w:tr w:rsidR="00BA32C7" w:rsidRPr="00F50136" w:rsidTr="008E4196">
        <w:tc>
          <w:tcPr>
            <w:tcW w:w="2501" w:type="pct"/>
            <w:gridSpan w:val="2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  <w:sdt>
              <w:sdtPr>
                <w:rPr>
                  <w:lang w:val="en-GB"/>
                </w:rPr>
                <w:id w:val="-693225473"/>
                <w:placeholder>
                  <w:docPart w:val="747E138C0D0844FF932B8996177A8CD3"/>
                </w:placeholder>
                <w:temporary/>
                <w:showingPlcHdr/>
                <w15:appearance w15:val="hidden"/>
              </w:sdtPr>
              <w:sdtContent>
                <w:r w:rsidRPr="00F50136">
                  <w:rPr>
                    <w:lang w:val="en-GB" w:bidi="en-US"/>
                  </w:rPr>
                  <w:t>MATEO GOMEZ, PROFESSOR</w:t>
                </w:r>
              </w:sdtContent>
            </w:sdt>
          </w:p>
        </w:tc>
        <w:tc>
          <w:tcPr>
            <w:tcW w:w="2499" w:type="pct"/>
          </w:tcPr>
          <w:p w:rsidR="00BA32C7" w:rsidRPr="00F50136" w:rsidRDefault="00BA32C7" w:rsidP="004968AF">
            <w:pPr>
              <w:pStyle w:val="BodyText"/>
              <w:rPr>
                <w:lang w:val="en-GB"/>
              </w:rPr>
            </w:pPr>
          </w:p>
        </w:tc>
      </w:tr>
    </w:tbl>
    <w:p w:rsidR="00BA32C7" w:rsidRDefault="00BA32C7" w:rsidP="004968AF">
      <w:pPr>
        <w:pStyle w:val="BodyText"/>
        <w:rPr>
          <w:lang w:val="en-GB"/>
        </w:rPr>
        <w:sectPr w:rsidR="00BA32C7" w:rsidSect="00BA32C7">
          <w:pgSz w:w="16838" w:h="11906" w:orient="landscape" w:code="9"/>
          <w:pgMar w:top="576" w:right="2880" w:bottom="360" w:left="1008" w:header="720" w:footer="720" w:gutter="0"/>
          <w:pgNumType w:start="1"/>
          <w:cols w:space="720"/>
          <w:noEndnote/>
          <w:docGrid w:linePitch="490"/>
        </w:sectPr>
      </w:pPr>
    </w:p>
    <w:p w:rsidR="00BA32C7" w:rsidRPr="00F50136" w:rsidRDefault="00BA32C7" w:rsidP="004968AF">
      <w:pPr>
        <w:pStyle w:val="BodyText"/>
        <w:rPr>
          <w:lang w:val="en-GB"/>
        </w:rPr>
      </w:pPr>
    </w:p>
    <w:sectPr w:rsidR="00BA32C7" w:rsidRPr="00F50136" w:rsidSect="00BA32C7">
      <w:type w:val="continuous"/>
      <w:pgSz w:w="16838" w:h="11906" w:orient="landscape" w:code="9"/>
      <w:pgMar w:top="576" w:right="2880" w:bottom="360" w:left="1008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32C7" w:rsidRDefault="00BA32C7" w:rsidP="005D6385">
      <w:r>
        <w:separator/>
      </w:r>
    </w:p>
  </w:endnote>
  <w:endnote w:type="continuationSeparator" w:id="0">
    <w:p w:rsidR="00BA32C7" w:rsidRDefault="00BA32C7" w:rsidP="005D6385">
      <w:r>
        <w:continuationSeparator/>
      </w:r>
    </w:p>
  </w:endnote>
  <w:endnote w:type="continuationNotice" w:id="1">
    <w:p w:rsidR="00BA32C7" w:rsidRDefault="00BA32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Bold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32C7" w:rsidRDefault="00BA32C7" w:rsidP="005D6385">
      <w:r>
        <w:separator/>
      </w:r>
    </w:p>
  </w:footnote>
  <w:footnote w:type="continuationSeparator" w:id="0">
    <w:p w:rsidR="00BA32C7" w:rsidRDefault="00BA32C7" w:rsidP="005D6385">
      <w:r>
        <w:continuationSeparator/>
      </w:r>
    </w:p>
  </w:footnote>
  <w:footnote w:type="continuationNotice" w:id="1">
    <w:p w:rsidR="00BA32C7" w:rsidRDefault="00BA32C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dataType w:val="textFile"/>
    <w:activeRecord w:val="-1"/>
  </w:mailMerge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AB"/>
    <w:rsid w:val="00016A08"/>
    <w:rsid w:val="00064E07"/>
    <w:rsid w:val="000B199B"/>
    <w:rsid w:val="000B1BFC"/>
    <w:rsid w:val="000B6D33"/>
    <w:rsid w:val="000C2972"/>
    <w:rsid w:val="000E4DE9"/>
    <w:rsid w:val="00134F13"/>
    <w:rsid w:val="001413E0"/>
    <w:rsid w:val="00161760"/>
    <w:rsid w:val="00170B05"/>
    <w:rsid w:val="001B649F"/>
    <w:rsid w:val="00210A3E"/>
    <w:rsid w:val="00212A5D"/>
    <w:rsid w:val="002648E1"/>
    <w:rsid w:val="002873BA"/>
    <w:rsid w:val="002915F2"/>
    <w:rsid w:val="00293428"/>
    <w:rsid w:val="002A2892"/>
    <w:rsid w:val="002F52DE"/>
    <w:rsid w:val="003211C6"/>
    <w:rsid w:val="00345FAA"/>
    <w:rsid w:val="00360C85"/>
    <w:rsid w:val="0039109D"/>
    <w:rsid w:val="003A4561"/>
    <w:rsid w:val="003B0A1A"/>
    <w:rsid w:val="003C4180"/>
    <w:rsid w:val="003D6D6A"/>
    <w:rsid w:val="003E7EB9"/>
    <w:rsid w:val="004020B1"/>
    <w:rsid w:val="00410F33"/>
    <w:rsid w:val="00425CA5"/>
    <w:rsid w:val="00425D57"/>
    <w:rsid w:val="00443DE6"/>
    <w:rsid w:val="004463B5"/>
    <w:rsid w:val="0048442D"/>
    <w:rsid w:val="004968AF"/>
    <w:rsid w:val="004A283F"/>
    <w:rsid w:val="004D3F91"/>
    <w:rsid w:val="004F3C74"/>
    <w:rsid w:val="004F4AC6"/>
    <w:rsid w:val="005078F0"/>
    <w:rsid w:val="0052152D"/>
    <w:rsid w:val="0053238D"/>
    <w:rsid w:val="00532E46"/>
    <w:rsid w:val="00537BF8"/>
    <w:rsid w:val="00544B7A"/>
    <w:rsid w:val="005535B8"/>
    <w:rsid w:val="0055436A"/>
    <w:rsid w:val="005578C2"/>
    <w:rsid w:val="005816D1"/>
    <w:rsid w:val="00583B2F"/>
    <w:rsid w:val="00597797"/>
    <w:rsid w:val="005C0573"/>
    <w:rsid w:val="005C1FC0"/>
    <w:rsid w:val="005C6AE5"/>
    <w:rsid w:val="005D6385"/>
    <w:rsid w:val="00602260"/>
    <w:rsid w:val="00610940"/>
    <w:rsid w:val="00630CEC"/>
    <w:rsid w:val="00646EA0"/>
    <w:rsid w:val="00655BDB"/>
    <w:rsid w:val="00666201"/>
    <w:rsid w:val="006855BB"/>
    <w:rsid w:val="00685C76"/>
    <w:rsid w:val="006A0391"/>
    <w:rsid w:val="006F2756"/>
    <w:rsid w:val="00723533"/>
    <w:rsid w:val="00726991"/>
    <w:rsid w:val="00762238"/>
    <w:rsid w:val="00772282"/>
    <w:rsid w:val="0077396C"/>
    <w:rsid w:val="007951C3"/>
    <w:rsid w:val="00797E6B"/>
    <w:rsid w:val="007B3BAB"/>
    <w:rsid w:val="007C7C1C"/>
    <w:rsid w:val="007D3CE1"/>
    <w:rsid w:val="007E7680"/>
    <w:rsid w:val="007F3437"/>
    <w:rsid w:val="007F3D75"/>
    <w:rsid w:val="00822A22"/>
    <w:rsid w:val="008324AF"/>
    <w:rsid w:val="008340AC"/>
    <w:rsid w:val="0083781A"/>
    <w:rsid w:val="0086698E"/>
    <w:rsid w:val="0087704C"/>
    <w:rsid w:val="008B037D"/>
    <w:rsid w:val="008B04FF"/>
    <w:rsid w:val="008E4196"/>
    <w:rsid w:val="00917979"/>
    <w:rsid w:val="00930706"/>
    <w:rsid w:val="0093788F"/>
    <w:rsid w:val="009674F0"/>
    <w:rsid w:val="009B4D54"/>
    <w:rsid w:val="009B564D"/>
    <w:rsid w:val="009B7D09"/>
    <w:rsid w:val="009C183E"/>
    <w:rsid w:val="009D59F2"/>
    <w:rsid w:val="009F7645"/>
    <w:rsid w:val="00A04A87"/>
    <w:rsid w:val="00A126B0"/>
    <w:rsid w:val="00A33BA1"/>
    <w:rsid w:val="00A618F3"/>
    <w:rsid w:val="00A72908"/>
    <w:rsid w:val="00A77439"/>
    <w:rsid w:val="00A85CEE"/>
    <w:rsid w:val="00AB0109"/>
    <w:rsid w:val="00AB5F28"/>
    <w:rsid w:val="00AE378B"/>
    <w:rsid w:val="00AE624F"/>
    <w:rsid w:val="00AF4436"/>
    <w:rsid w:val="00B001CF"/>
    <w:rsid w:val="00B149A3"/>
    <w:rsid w:val="00B43E4B"/>
    <w:rsid w:val="00BA0D2B"/>
    <w:rsid w:val="00BA32C7"/>
    <w:rsid w:val="00BA7C2E"/>
    <w:rsid w:val="00BE7D30"/>
    <w:rsid w:val="00C00F35"/>
    <w:rsid w:val="00C032DC"/>
    <w:rsid w:val="00C506CB"/>
    <w:rsid w:val="00CB5BE9"/>
    <w:rsid w:val="00CC79EA"/>
    <w:rsid w:val="00CD2F98"/>
    <w:rsid w:val="00CF5EFC"/>
    <w:rsid w:val="00D1577B"/>
    <w:rsid w:val="00D347F0"/>
    <w:rsid w:val="00DB4D29"/>
    <w:rsid w:val="00DD3D98"/>
    <w:rsid w:val="00E00893"/>
    <w:rsid w:val="00E20C1C"/>
    <w:rsid w:val="00E357F2"/>
    <w:rsid w:val="00E75633"/>
    <w:rsid w:val="00E87D55"/>
    <w:rsid w:val="00E91840"/>
    <w:rsid w:val="00E973FA"/>
    <w:rsid w:val="00EB4F7B"/>
    <w:rsid w:val="00EC640A"/>
    <w:rsid w:val="00ED5DA1"/>
    <w:rsid w:val="00F16586"/>
    <w:rsid w:val="00F31F48"/>
    <w:rsid w:val="00F50136"/>
    <w:rsid w:val="00F562E6"/>
    <w:rsid w:val="00F70698"/>
    <w:rsid w:val="00F7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48A60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325070" w:themeColor="accen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360C85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7797"/>
    <w:pPr>
      <w:tabs>
        <w:tab w:val="left" w:pos="9926"/>
      </w:tabs>
      <w:kinsoku w:val="0"/>
      <w:overflowPunct w:val="0"/>
      <w:spacing w:after="240"/>
      <w:outlineLvl w:val="0"/>
    </w:pPr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597797"/>
    <w:pPr>
      <w:spacing w:before="60"/>
    </w:pPr>
    <w:rPr>
      <w:caps/>
      <w:spacing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04A87"/>
    <w:rPr>
      <w:caps/>
      <w:spacing w:val="20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4F7B"/>
    <w:pPr>
      <w:kinsoku w:val="0"/>
      <w:overflowPunct w:val="0"/>
      <w:spacing w:after="2640"/>
    </w:pPr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F7B"/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7B"/>
    <w:pPr>
      <w:kinsoku w:val="0"/>
      <w:overflowPunct w:val="0"/>
      <w:spacing w:after="120"/>
    </w:pPr>
    <w:rPr>
      <w:iCs/>
      <w:caps/>
      <w:spacing w:val="20"/>
      <w:sz w:val="36"/>
      <w:szCs w:val="42"/>
    </w:rPr>
  </w:style>
  <w:style w:type="character" w:customStyle="1" w:styleId="SubtitleChar">
    <w:name w:val="Subtitle Char"/>
    <w:basedOn w:val="DefaultParagraphFont"/>
    <w:link w:val="Subtitle"/>
    <w:uiPriority w:val="11"/>
    <w:rsid w:val="00EB4F7B"/>
    <w:rPr>
      <w:iCs/>
      <w:caps/>
      <w:spacing w:val="20"/>
      <w:sz w:val="36"/>
      <w:szCs w:val="42"/>
    </w:rPr>
  </w:style>
  <w:style w:type="character" w:customStyle="1" w:styleId="Heading1Char">
    <w:name w:val="Heading 1 Char"/>
    <w:basedOn w:val="DefaultParagraphFont"/>
    <w:link w:val="Heading1"/>
    <w:uiPriority w:val="9"/>
    <w:rsid w:val="00597797"/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table" w:styleId="TableGrid">
    <w:name w:val="Table Grid"/>
    <w:basedOn w:val="Table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0698"/>
    <w:rPr>
      <w:color w:val="808080"/>
    </w:rPr>
  </w:style>
  <w:style w:type="table" w:styleId="PlainTable3">
    <w:name w:val="Plain Table 3"/>
    <w:basedOn w:val="TableNormal"/>
    <w:uiPriority w:val="43"/>
    <w:rsid w:val="009179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High%20school%20achievement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300B45F1B4614AD35232A34DA8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88064-5254-45B5-8A7B-4099D2D0B0D3}"/>
      </w:docPartPr>
      <w:docPartBody>
        <w:p w:rsidR="00000000" w:rsidRDefault="00954DDC" w:rsidP="00954DDC">
          <w:pPr>
            <w:pStyle w:val="123300B45F1B4614AD35232A34DA8788"/>
          </w:pPr>
          <w:r w:rsidRPr="00F50136">
            <w:rPr>
              <w:lang w:bidi="en-US"/>
            </w:rPr>
            <w:t>Certificate of Excellence</w:t>
          </w:r>
        </w:p>
      </w:docPartBody>
    </w:docPart>
    <w:docPart>
      <w:docPartPr>
        <w:name w:val="407D7C4F04944809B69EFB82DCF2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FC7DE-073D-418B-AA63-73FC9BCC0751}"/>
      </w:docPartPr>
      <w:docPartBody>
        <w:p w:rsidR="00000000" w:rsidRDefault="00954DDC" w:rsidP="00954DDC">
          <w:pPr>
            <w:pStyle w:val="407D7C4F04944809B69EFB82DCF294E1"/>
          </w:pPr>
          <w:r w:rsidRPr="00F50136">
            <w:rPr>
              <w:lang w:bidi="en-US"/>
            </w:rPr>
            <w:t>FOR OUTSTANDING PERFORMANCE IN BIOLOGY 101</w:t>
          </w:r>
        </w:p>
      </w:docPartBody>
    </w:docPart>
    <w:docPart>
      <w:docPartPr>
        <w:name w:val="352CE8E407074E9FAAA6BEA8ACA72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F27CA-2F70-4D2D-80F0-236FAFE2A044}"/>
      </w:docPartPr>
      <w:docPartBody>
        <w:p w:rsidR="00000000" w:rsidRDefault="00954DDC" w:rsidP="00954DDC">
          <w:pPr>
            <w:pStyle w:val="352CE8E407074E9FAAA6BEA8ACA72BA5"/>
          </w:pPr>
          <w:r w:rsidRPr="00F50136">
            <w:rPr>
              <w:lang w:bidi="en-US"/>
            </w:rPr>
            <w:t>DATE</w:t>
          </w:r>
        </w:p>
      </w:docPartBody>
    </w:docPart>
    <w:docPart>
      <w:docPartPr>
        <w:name w:val="27AE58A7EED942FE9D6488DFC1843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E750B-A8A3-46D4-A23C-1ED1C8FA1B92}"/>
      </w:docPartPr>
      <w:docPartBody>
        <w:p w:rsidR="00000000" w:rsidRDefault="00954DDC" w:rsidP="00954DDC">
          <w:pPr>
            <w:pStyle w:val="27AE58A7EED942FE9D6488DFC1843035"/>
          </w:pPr>
          <w:r w:rsidRPr="00F50136">
            <w:rPr>
              <w:lang w:bidi="en-US"/>
            </w:rPr>
            <w:t>MATEO GOMEZ, PROFESSOR</w:t>
          </w:r>
        </w:p>
      </w:docPartBody>
    </w:docPart>
    <w:docPart>
      <w:docPartPr>
        <w:name w:val="C81FB8DF0BC1425594B64F832FD63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A3768-4123-4BC2-97A0-31DEAB371D3C}"/>
      </w:docPartPr>
      <w:docPartBody>
        <w:p w:rsidR="00000000" w:rsidRDefault="00954DDC" w:rsidP="00954DDC">
          <w:pPr>
            <w:pStyle w:val="C81FB8DF0BC1425594B64F832FD638BC"/>
          </w:pPr>
          <w:r w:rsidRPr="00F50136">
            <w:rPr>
              <w:lang w:bidi="en-US"/>
            </w:rPr>
            <w:t>Certificate of Excellence</w:t>
          </w:r>
        </w:p>
      </w:docPartBody>
    </w:docPart>
    <w:docPart>
      <w:docPartPr>
        <w:name w:val="A4954AEC239F48FDADA857DE22AA6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E168D-0A9E-4A7C-8C20-FD482F67CE2A}"/>
      </w:docPartPr>
      <w:docPartBody>
        <w:p w:rsidR="00000000" w:rsidRDefault="00954DDC" w:rsidP="00954DDC">
          <w:pPr>
            <w:pStyle w:val="A4954AEC239F48FDADA857DE22AA6916"/>
          </w:pPr>
          <w:r w:rsidRPr="00F50136">
            <w:rPr>
              <w:lang w:bidi="en-US"/>
            </w:rPr>
            <w:t>FOR OUTSTANDING PERFORMANCE IN BIOLOGY 101</w:t>
          </w:r>
        </w:p>
      </w:docPartBody>
    </w:docPart>
    <w:docPart>
      <w:docPartPr>
        <w:name w:val="8701777BD86A4F4C83D0C6D2DD906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38B69-2472-48F7-96D7-F954FA7D9850}"/>
      </w:docPartPr>
      <w:docPartBody>
        <w:p w:rsidR="00000000" w:rsidRDefault="00954DDC" w:rsidP="00954DDC">
          <w:pPr>
            <w:pStyle w:val="8701777BD86A4F4C83D0C6D2DD90665A"/>
          </w:pPr>
          <w:r w:rsidRPr="00F50136">
            <w:rPr>
              <w:lang w:bidi="en-US"/>
            </w:rPr>
            <w:t>DATE</w:t>
          </w:r>
        </w:p>
      </w:docPartBody>
    </w:docPart>
    <w:docPart>
      <w:docPartPr>
        <w:name w:val="CC102D91C5F24BDC98DDB1B8C6545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6326A-2571-49EF-B34E-276F1891D819}"/>
      </w:docPartPr>
      <w:docPartBody>
        <w:p w:rsidR="00000000" w:rsidRDefault="00954DDC" w:rsidP="00954DDC">
          <w:pPr>
            <w:pStyle w:val="CC102D91C5F24BDC98DDB1B8C6545415"/>
          </w:pPr>
          <w:r w:rsidRPr="00F50136">
            <w:rPr>
              <w:lang w:bidi="en-US"/>
            </w:rPr>
            <w:t>MATEO GOMEZ, PROFESSOR</w:t>
          </w:r>
        </w:p>
      </w:docPartBody>
    </w:docPart>
    <w:docPart>
      <w:docPartPr>
        <w:name w:val="CE6846BFDC024707AE469DB451513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E1A20-9A63-4A09-8A69-2C5BB9164226}"/>
      </w:docPartPr>
      <w:docPartBody>
        <w:p w:rsidR="00000000" w:rsidRDefault="00954DDC" w:rsidP="00954DDC">
          <w:pPr>
            <w:pStyle w:val="CE6846BFDC024707AE469DB451513E8A"/>
          </w:pPr>
          <w:r w:rsidRPr="00F50136">
            <w:rPr>
              <w:lang w:bidi="en-US"/>
            </w:rPr>
            <w:t>Certificate of Excellence</w:t>
          </w:r>
        </w:p>
      </w:docPartBody>
    </w:docPart>
    <w:docPart>
      <w:docPartPr>
        <w:name w:val="A8965FE68C104017A6A105C3FD75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1BF5E-8600-44AA-B0B4-E50AE0AFFFF5}"/>
      </w:docPartPr>
      <w:docPartBody>
        <w:p w:rsidR="00000000" w:rsidRDefault="00954DDC" w:rsidP="00954DDC">
          <w:pPr>
            <w:pStyle w:val="A8965FE68C104017A6A105C3FD750A0F"/>
          </w:pPr>
          <w:r w:rsidRPr="00F50136">
            <w:rPr>
              <w:lang w:bidi="en-US"/>
            </w:rPr>
            <w:t>FOR OUTSTANDING PERFORMANCE IN BIOLOGY 101</w:t>
          </w:r>
        </w:p>
      </w:docPartBody>
    </w:docPart>
    <w:docPart>
      <w:docPartPr>
        <w:name w:val="8596E7A2661B4E1C8FB856E782132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316AB-113C-4635-8897-50AE4DF8B104}"/>
      </w:docPartPr>
      <w:docPartBody>
        <w:p w:rsidR="00000000" w:rsidRDefault="00954DDC" w:rsidP="00954DDC">
          <w:pPr>
            <w:pStyle w:val="8596E7A2661B4E1C8FB856E782132D32"/>
          </w:pPr>
          <w:r w:rsidRPr="00F50136">
            <w:rPr>
              <w:lang w:bidi="en-US"/>
            </w:rPr>
            <w:t>DATE</w:t>
          </w:r>
        </w:p>
      </w:docPartBody>
    </w:docPart>
    <w:docPart>
      <w:docPartPr>
        <w:name w:val="747E138C0D0844FF932B8996177A8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5D101-0474-483E-B9DE-5432FF696EA7}"/>
      </w:docPartPr>
      <w:docPartBody>
        <w:p w:rsidR="00000000" w:rsidRDefault="00954DDC" w:rsidP="00954DDC">
          <w:pPr>
            <w:pStyle w:val="747E138C0D0844FF932B8996177A8CD3"/>
          </w:pPr>
          <w:r w:rsidRPr="00F50136">
            <w:rPr>
              <w:lang w:bidi="en-US"/>
            </w:rPr>
            <w:t>MATEO GOMEZ, PROFESSOR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Bold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C"/>
    <w:rsid w:val="0095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300B45F1B4614AD35232A34DA8788">
    <w:name w:val="123300B45F1B4614AD35232A34DA8788"/>
    <w:rsid w:val="00954DDC"/>
  </w:style>
  <w:style w:type="paragraph" w:customStyle="1" w:styleId="407D7C4F04944809B69EFB82DCF294E1">
    <w:name w:val="407D7C4F04944809B69EFB82DCF294E1"/>
    <w:rsid w:val="00954DDC"/>
  </w:style>
  <w:style w:type="paragraph" w:customStyle="1" w:styleId="352CE8E407074E9FAAA6BEA8ACA72BA5">
    <w:name w:val="352CE8E407074E9FAAA6BEA8ACA72BA5"/>
    <w:rsid w:val="00954DDC"/>
  </w:style>
  <w:style w:type="paragraph" w:customStyle="1" w:styleId="27AE58A7EED942FE9D6488DFC1843035">
    <w:name w:val="27AE58A7EED942FE9D6488DFC1843035"/>
    <w:rsid w:val="00954DDC"/>
  </w:style>
  <w:style w:type="paragraph" w:customStyle="1" w:styleId="C81FB8DF0BC1425594B64F832FD638BC">
    <w:name w:val="C81FB8DF0BC1425594B64F832FD638BC"/>
    <w:rsid w:val="00954DDC"/>
  </w:style>
  <w:style w:type="paragraph" w:customStyle="1" w:styleId="A4954AEC239F48FDADA857DE22AA6916">
    <w:name w:val="A4954AEC239F48FDADA857DE22AA6916"/>
    <w:rsid w:val="00954DDC"/>
  </w:style>
  <w:style w:type="paragraph" w:customStyle="1" w:styleId="8701777BD86A4F4C83D0C6D2DD90665A">
    <w:name w:val="8701777BD86A4F4C83D0C6D2DD90665A"/>
    <w:rsid w:val="00954DDC"/>
  </w:style>
  <w:style w:type="paragraph" w:customStyle="1" w:styleId="CC102D91C5F24BDC98DDB1B8C6545415">
    <w:name w:val="CC102D91C5F24BDC98DDB1B8C6545415"/>
    <w:rsid w:val="00954DDC"/>
  </w:style>
  <w:style w:type="paragraph" w:customStyle="1" w:styleId="CE6846BFDC024707AE469DB451513E8A">
    <w:name w:val="CE6846BFDC024707AE469DB451513E8A"/>
    <w:rsid w:val="00954DDC"/>
  </w:style>
  <w:style w:type="paragraph" w:customStyle="1" w:styleId="A8965FE68C104017A6A105C3FD750A0F">
    <w:name w:val="A8965FE68C104017A6A105C3FD750A0F"/>
    <w:rsid w:val="00954DDC"/>
  </w:style>
  <w:style w:type="paragraph" w:customStyle="1" w:styleId="8596E7A2661B4E1C8FB856E782132D32">
    <w:name w:val="8596E7A2661B4E1C8FB856E782132D32"/>
    <w:rsid w:val="00954DDC"/>
  </w:style>
  <w:style w:type="paragraph" w:customStyle="1" w:styleId="747E138C0D0844FF932B8996177A8CD3">
    <w:name w:val="747E138C0D0844FF932B8996177A8CD3"/>
    <w:rsid w:val="00954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ighSchool">
  <a:themeElements>
    <a:clrScheme name="Custom 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25070"/>
      </a:accent1>
      <a:accent2>
        <a:srgbClr val="6E5B7C"/>
      </a:accent2>
      <a:accent3>
        <a:srgbClr val="B76579"/>
      </a:accent3>
      <a:accent4>
        <a:srgbClr val="E7696E"/>
      </a:accent4>
      <a:accent5>
        <a:srgbClr val="EDAD8B"/>
      </a:accent5>
      <a:accent6>
        <a:srgbClr val="ECE6E1"/>
      </a:accent6>
      <a:hlink>
        <a:srgbClr val="1D3142"/>
      </a:hlink>
      <a:folHlink>
        <a:srgbClr val="A38DB5"/>
      </a:folHlink>
    </a:clrScheme>
    <a:fontScheme name="Custom 10">
      <a:majorFont>
        <a:latin typeface="Georgia Bold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76DC2-2AAF-4757-BCC3-3C755EB133C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77B2606-CE57-4941-AA0F-2980511F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099E9-95DC-4C65-9B50-15A8F6877B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116448-74F6-4D39-8FBF-486F9A9B5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achievement certificate</Template>
  <TotalTime>0</TotalTime>
  <Pages>4</Pages>
  <Words>45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2023-06-22T21:23:00Z</dcterms:created>
  <dcterms:modified xsi:type="dcterms:W3CDTF">2023-06-22T21:25:00Z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